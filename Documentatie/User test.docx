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4AF47" w14:textId="77777777"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21E7AB6" w14:textId="77777777" w:rsidTr="00D077E9">
        <w:trPr>
          <w:trHeight w:val="1894"/>
        </w:trPr>
        <w:tc>
          <w:tcPr>
            <w:tcW w:w="5580" w:type="dxa"/>
            <w:tcBorders>
              <w:top w:val="nil"/>
              <w:left w:val="nil"/>
              <w:bottom w:val="nil"/>
              <w:right w:val="nil"/>
            </w:tcBorders>
          </w:tcPr>
          <w:p w14:paraId="3F35144E" w14:textId="77777777" w:rsidR="00D077E9" w:rsidRDefault="00D077E9" w:rsidP="00D077E9">
            <w:r>
              <w:rPr>
                <w:noProof/>
              </w:rPr>
              <mc:AlternateContent>
                <mc:Choice Requires="wps">
                  <w:drawing>
                    <wp:inline distT="0" distB="0" distL="0" distR="0" wp14:anchorId="6B1239BB" wp14:editId="353DB033">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22FA5F54" w14:textId="77777777" w:rsidR="00D077E9" w:rsidRPr="002A6861" w:rsidRDefault="002A6861" w:rsidP="00D077E9">
                                  <w:pPr>
                                    <w:pStyle w:val="Title"/>
                                    <w:rPr>
                                      <w:color w:val="0F0D29" w:themeColor="text1"/>
                                    </w:rPr>
                                  </w:pPr>
                                  <w:r w:rsidRPr="002A6861">
                                    <w:rPr>
                                      <w:color w:val="0F0D29" w:themeColor="text1"/>
                                    </w:rPr>
                                    <w:t>Test report Special Input/Output</w:t>
                                  </w:r>
                                </w:p>
                                <w:p w14:paraId="7A27D3F5"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B1239BB"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22FA5F54" w14:textId="77777777" w:rsidR="00D077E9" w:rsidRPr="002A6861" w:rsidRDefault="002A6861" w:rsidP="00D077E9">
                            <w:pPr>
                              <w:pStyle w:val="Title"/>
                              <w:rPr>
                                <w:color w:val="0F0D29" w:themeColor="text1"/>
                              </w:rPr>
                            </w:pPr>
                            <w:r w:rsidRPr="002A6861">
                              <w:rPr>
                                <w:color w:val="0F0D29" w:themeColor="text1"/>
                              </w:rPr>
                              <w:t>Test report Special Input/Output</w:t>
                            </w:r>
                          </w:p>
                          <w:p w14:paraId="7A27D3F5" w14:textId="77777777" w:rsidR="00D077E9" w:rsidRPr="00D86945" w:rsidRDefault="00D077E9" w:rsidP="00D077E9">
                            <w:pPr>
                              <w:pStyle w:val="Title"/>
                              <w:spacing w:after="0"/>
                            </w:pPr>
                            <w:r w:rsidRPr="00D86945">
                              <w:t>2018</w:t>
                            </w:r>
                          </w:p>
                        </w:txbxContent>
                      </v:textbox>
                      <w10:anchorlock/>
                    </v:shape>
                  </w:pict>
                </mc:Fallback>
              </mc:AlternateContent>
            </w:r>
          </w:p>
          <w:p w14:paraId="7258C22F" w14:textId="77777777" w:rsidR="00D077E9" w:rsidRPr="002A6861" w:rsidRDefault="00D077E9" w:rsidP="00D077E9">
            <w:pPr>
              <w:rPr>
                <w:color w:val="0F0D29" w:themeColor="text1"/>
              </w:rPr>
            </w:pPr>
            <w:r w:rsidRPr="002A6861">
              <w:rPr>
                <w:noProof/>
                <w:color w:val="0F0D29" w:themeColor="text1"/>
              </w:rPr>
              <mc:AlternateContent>
                <mc:Choice Requires="wps">
                  <w:drawing>
                    <wp:inline distT="0" distB="0" distL="0" distR="0" wp14:anchorId="2BC4C119" wp14:editId="3630944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1EDC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E6709C6" w14:textId="77777777" w:rsidTr="00D077E9">
        <w:trPr>
          <w:trHeight w:val="7636"/>
        </w:trPr>
        <w:tc>
          <w:tcPr>
            <w:tcW w:w="5580" w:type="dxa"/>
            <w:tcBorders>
              <w:top w:val="nil"/>
              <w:left w:val="nil"/>
              <w:bottom w:val="nil"/>
              <w:right w:val="nil"/>
            </w:tcBorders>
          </w:tcPr>
          <w:p w14:paraId="765678D9" w14:textId="77777777" w:rsidR="00D077E9" w:rsidRDefault="002A6861" w:rsidP="00D077E9">
            <w:pPr>
              <w:rPr>
                <w:noProof/>
              </w:rPr>
            </w:pPr>
            <w:r>
              <w:rPr>
                <w:noProof/>
              </w:rPr>
              <w:drawing>
                <wp:anchor distT="0" distB="0" distL="114300" distR="114300" simplePos="0" relativeHeight="251662336" behindDoc="1" locked="0" layoutInCell="1" allowOverlap="1" wp14:anchorId="53597D24" wp14:editId="2B22A49F">
                  <wp:simplePos x="0" y="0"/>
                  <wp:positionH relativeFrom="page">
                    <wp:posOffset>-3998595</wp:posOffset>
                  </wp:positionH>
                  <wp:positionV relativeFrom="paragraph">
                    <wp:posOffset>-3169107</wp:posOffset>
                  </wp:positionV>
                  <wp:extent cx="14301849" cy="6696075"/>
                  <wp:effectExtent l="0" t="0" r="5080" b="0"/>
                  <wp:wrapNone/>
                  <wp:docPr id="14" name="Picture 14" descr="What needs to be unit tested. How much code coverage is nee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needs to be unit tested. How much code coverage is nee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01849" cy="6696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077E9" w14:paraId="1B584D54" w14:textId="77777777" w:rsidTr="00D077E9">
        <w:trPr>
          <w:trHeight w:val="2171"/>
        </w:trPr>
        <w:tc>
          <w:tcPr>
            <w:tcW w:w="5580" w:type="dxa"/>
            <w:tcBorders>
              <w:top w:val="nil"/>
              <w:left w:val="nil"/>
              <w:bottom w:val="nil"/>
              <w:right w:val="nil"/>
            </w:tcBorders>
          </w:tcPr>
          <w:sdt>
            <w:sdtPr>
              <w:id w:val="1080870105"/>
              <w:placeholder>
                <w:docPart w:val="5241C84C7E8F4BA98F333A7647FA00BA"/>
              </w:placeholder>
              <w15:appearance w15:val="hidden"/>
            </w:sdtPr>
            <w:sdtEndPr/>
            <w:sdtContent>
              <w:p w14:paraId="01EEF555" w14:textId="77777777" w:rsidR="00D077E9" w:rsidRDefault="00D077E9" w:rsidP="00D077E9">
                <w:r w:rsidRPr="002A6861">
                  <w:rPr>
                    <w:rStyle w:val="SubtitleChar"/>
                    <w:b w:val="0"/>
                    <w:color w:val="0F0D29" w:themeColor="text1"/>
                  </w:rPr>
                  <w:fldChar w:fldCharType="begin"/>
                </w:r>
                <w:r w:rsidRPr="002A6861">
                  <w:rPr>
                    <w:rStyle w:val="SubtitleChar"/>
                    <w:b w:val="0"/>
                    <w:color w:val="0F0D29" w:themeColor="text1"/>
                  </w:rPr>
                  <w:instrText xml:space="preserve"> DATE  \@ "MMMM d"  \* MERGEFORMAT </w:instrText>
                </w:r>
                <w:r w:rsidRPr="002A6861">
                  <w:rPr>
                    <w:rStyle w:val="SubtitleChar"/>
                    <w:b w:val="0"/>
                    <w:color w:val="0F0D29" w:themeColor="text1"/>
                  </w:rPr>
                  <w:fldChar w:fldCharType="separate"/>
                </w:r>
                <w:r w:rsidR="002A6861" w:rsidRPr="002A6861">
                  <w:rPr>
                    <w:rStyle w:val="SubtitleChar"/>
                    <w:b w:val="0"/>
                    <w:noProof/>
                    <w:color w:val="0F0D29" w:themeColor="text1"/>
                  </w:rPr>
                  <w:t>April 13</w:t>
                </w:r>
                <w:r w:rsidRPr="002A6861">
                  <w:rPr>
                    <w:rStyle w:val="SubtitleChar"/>
                    <w:b w:val="0"/>
                    <w:color w:val="0F0D29" w:themeColor="text1"/>
                  </w:rPr>
                  <w:fldChar w:fldCharType="end"/>
                </w:r>
                <w:r w:rsidR="002A6861" w:rsidRPr="002A6861">
                  <w:rPr>
                    <w:rStyle w:val="SubtitleChar"/>
                    <w:b w:val="0"/>
                    <w:color w:val="0F0D29" w:themeColor="text1"/>
                  </w:rPr>
                  <w:t>th</w:t>
                </w:r>
              </w:p>
            </w:sdtContent>
          </w:sdt>
          <w:p w14:paraId="47466FDB"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A9AFC32" wp14:editId="26CA0E7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826AD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43E0451" w14:textId="77777777" w:rsidR="00D077E9" w:rsidRPr="002A6861" w:rsidRDefault="00D077E9" w:rsidP="00D077E9">
            <w:pPr>
              <w:rPr>
                <w:noProof/>
                <w:color w:val="0F0D29" w:themeColor="text1"/>
                <w:sz w:val="10"/>
                <w:szCs w:val="10"/>
              </w:rPr>
            </w:pPr>
          </w:p>
          <w:p w14:paraId="0A388D84" w14:textId="77777777" w:rsidR="00D077E9" w:rsidRPr="002A6861" w:rsidRDefault="00D077E9" w:rsidP="00D077E9">
            <w:pPr>
              <w:rPr>
                <w:noProof/>
                <w:color w:val="0F0D29" w:themeColor="text1"/>
                <w:sz w:val="10"/>
                <w:szCs w:val="10"/>
              </w:rPr>
            </w:pPr>
          </w:p>
          <w:p w14:paraId="3699BE9F" w14:textId="77777777" w:rsidR="00D077E9" w:rsidRPr="002A6861" w:rsidRDefault="0030679E" w:rsidP="00D077E9">
            <w:pPr>
              <w:rPr>
                <w:color w:val="0F0D29" w:themeColor="text1"/>
              </w:rPr>
            </w:pPr>
            <w:sdt>
              <w:sdtPr>
                <w:rPr>
                  <w:color w:val="0F0D29" w:themeColor="text1"/>
                </w:rPr>
                <w:id w:val="-1740469667"/>
                <w:placeholder>
                  <w:docPart w:val="2CF918ED3004482E8DEFB5E7B9E2A0B7"/>
                </w:placeholder>
                <w15:appearance w15:val="hidden"/>
              </w:sdtPr>
              <w:sdtEndPr/>
              <w:sdtContent>
                <w:r w:rsidR="002A6861" w:rsidRPr="002A6861">
                  <w:rPr>
                    <w:color w:val="0F0D29" w:themeColor="text1"/>
                  </w:rPr>
                  <w:t>Dev Pirates</w:t>
                </w:r>
              </w:sdtContent>
            </w:sdt>
          </w:p>
          <w:p w14:paraId="4332A00B" w14:textId="77777777" w:rsidR="00D077E9" w:rsidRPr="002A6861" w:rsidRDefault="002A6861" w:rsidP="00D077E9">
            <w:pPr>
              <w:rPr>
                <w:color w:val="0F0D29" w:themeColor="text1"/>
              </w:rPr>
            </w:pPr>
            <w:r w:rsidRPr="002A6861">
              <w:rPr>
                <w:color w:val="0F0D29" w:themeColor="text1"/>
              </w:rPr>
              <w:t>Made by:</w:t>
            </w:r>
            <w:r w:rsidR="00D077E9" w:rsidRPr="002A6861">
              <w:rPr>
                <w:color w:val="0F0D29" w:themeColor="text1"/>
              </w:rPr>
              <w:t xml:space="preserve"> </w:t>
            </w:r>
            <w:r w:rsidRPr="002A6861">
              <w:rPr>
                <w:color w:val="0F0D29" w:themeColor="text1"/>
              </w:rPr>
              <w:t>Ian Hartog</w:t>
            </w:r>
            <w:r w:rsidR="0030679E">
              <w:rPr>
                <w:color w:val="0F0D29" w:themeColor="text1"/>
              </w:rPr>
              <w:t xml:space="preserve"> &amp; Jordan </w:t>
            </w:r>
            <w:proofErr w:type="spellStart"/>
            <w:r w:rsidR="0030679E">
              <w:rPr>
                <w:color w:val="0F0D29" w:themeColor="text1"/>
              </w:rPr>
              <w:t>Pignato</w:t>
            </w:r>
            <w:proofErr w:type="spellEnd"/>
          </w:p>
          <w:p w14:paraId="0832AE60" w14:textId="77777777" w:rsidR="00D077E9" w:rsidRPr="00D86945" w:rsidRDefault="00D077E9" w:rsidP="00D077E9">
            <w:pPr>
              <w:rPr>
                <w:noProof/>
                <w:sz w:val="10"/>
                <w:szCs w:val="10"/>
              </w:rPr>
            </w:pPr>
          </w:p>
        </w:tc>
      </w:tr>
    </w:tbl>
    <w:p w14:paraId="259B48B0" w14:textId="77777777" w:rsidR="00521570" w:rsidRDefault="002A6861" w:rsidP="00521570">
      <w:pPr>
        <w:spacing w:after="200"/>
      </w:pPr>
      <w:r>
        <w:rPr>
          <w:noProof/>
        </w:rPr>
        <mc:AlternateContent>
          <mc:Choice Requires="wps">
            <w:drawing>
              <wp:anchor distT="0" distB="0" distL="114300" distR="114300" simplePos="0" relativeHeight="251659264" behindDoc="1" locked="0" layoutInCell="1" allowOverlap="1" wp14:anchorId="2922C528" wp14:editId="35F24EC6">
                <wp:simplePos x="0" y="0"/>
                <wp:positionH relativeFrom="page">
                  <wp:align>right</wp:align>
                </wp:positionH>
                <wp:positionV relativeFrom="page">
                  <wp:posOffset>6648450</wp:posOffset>
                </wp:positionV>
                <wp:extent cx="7781925" cy="34124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781925" cy="34124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8841B" id="Rectangle 2" o:spid="_x0000_s1026" alt="colored rectangle" style="position:absolute;margin-left:561.55pt;margin-top:523.5pt;width:612.75pt;height:268.7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1D6475A9" wp14:editId="32029BE1">
            <wp:simplePos x="0" y="0"/>
            <wp:positionH relativeFrom="margin">
              <wp:align>right</wp:align>
            </wp:positionH>
            <wp:positionV relativeFrom="paragraph">
              <wp:posOffset>7229475</wp:posOffset>
            </wp:positionV>
            <wp:extent cx="1362075" cy="766122"/>
            <wp:effectExtent l="0" t="0" r="0" b="0"/>
            <wp:wrapNone/>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logo transpara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075" cy="766122"/>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60288" behindDoc="1" locked="0" layoutInCell="1" allowOverlap="1" wp14:anchorId="0A83C35A" wp14:editId="7BEA02AC">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3BEC7"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14:paraId="5140521E" w14:textId="77777777" w:rsidR="00521570" w:rsidRDefault="00521570" w:rsidP="00D077E9">
      <w:pPr>
        <w:pStyle w:val="Heading1"/>
      </w:pPr>
      <w:r>
        <w:lastRenderedPageBreak/>
        <w:t>Table of content</w:t>
      </w:r>
    </w:p>
    <w:p w14:paraId="2B9B1BFF" w14:textId="77777777" w:rsidR="00521570" w:rsidRDefault="00521570" w:rsidP="00D077E9">
      <w:pPr>
        <w:pStyle w:val="Heading1"/>
      </w:pPr>
    </w:p>
    <w:p w14:paraId="788DC9F8" w14:textId="77777777" w:rsidR="00521570" w:rsidRDefault="0030679E" w:rsidP="00D077E9">
      <w:pPr>
        <w:pStyle w:val="Heading1"/>
        <w:rPr>
          <w:sz w:val="40"/>
          <w:szCs w:val="40"/>
        </w:rPr>
      </w:pPr>
      <w:r>
        <w:rPr>
          <w:sz w:val="40"/>
          <w:szCs w:val="40"/>
        </w:rPr>
        <w:t>Our user test……………………………………..3 t/m 4</w:t>
      </w:r>
    </w:p>
    <w:p w14:paraId="728A221B" w14:textId="77777777" w:rsidR="0030679E" w:rsidRPr="00521570" w:rsidRDefault="0030679E" w:rsidP="00D077E9">
      <w:pPr>
        <w:pStyle w:val="Heading1"/>
        <w:rPr>
          <w:sz w:val="40"/>
          <w:szCs w:val="40"/>
        </w:rPr>
      </w:pPr>
      <w:r>
        <w:rPr>
          <w:sz w:val="40"/>
          <w:szCs w:val="40"/>
        </w:rPr>
        <w:t>Sources……………………………………………5</w:t>
      </w:r>
    </w:p>
    <w:p w14:paraId="384B5F1E" w14:textId="77777777" w:rsidR="00521570" w:rsidRDefault="00521570" w:rsidP="00D077E9">
      <w:pPr>
        <w:pStyle w:val="Heading1"/>
      </w:pPr>
    </w:p>
    <w:p w14:paraId="3E8CDEBC" w14:textId="77777777" w:rsidR="00521570" w:rsidRDefault="00521570" w:rsidP="00D077E9">
      <w:pPr>
        <w:pStyle w:val="Heading1"/>
      </w:pPr>
    </w:p>
    <w:p w14:paraId="3D49AE29" w14:textId="77777777" w:rsidR="00521570" w:rsidRDefault="00521570" w:rsidP="00D077E9">
      <w:pPr>
        <w:pStyle w:val="Heading1"/>
      </w:pPr>
    </w:p>
    <w:p w14:paraId="4EAB28E5" w14:textId="77777777" w:rsidR="00521570" w:rsidRDefault="00521570" w:rsidP="00D077E9">
      <w:pPr>
        <w:pStyle w:val="Heading1"/>
      </w:pPr>
    </w:p>
    <w:p w14:paraId="174CB668" w14:textId="77777777" w:rsidR="00521570" w:rsidRDefault="00521570" w:rsidP="00D077E9">
      <w:pPr>
        <w:pStyle w:val="Heading1"/>
      </w:pPr>
    </w:p>
    <w:p w14:paraId="74FE65C1" w14:textId="77777777" w:rsidR="00521570" w:rsidRDefault="00521570" w:rsidP="00D077E9">
      <w:pPr>
        <w:pStyle w:val="Heading1"/>
      </w:pPr>
    </w:p>
    <w:p w14:paraId="5E92A33C" w14:textId="77777777" w:rsidR="00521570" w:rsidRDefault="00521570" w:rsidP="00D077E9">
      <w:pPr>
        <w:pStyle w:val="Heading1"/>
      </w:pPr>
    </w:p>
    <w:p w14:paraId="3A8D1408" w14:textId="77777777" w:rsidR="00521570" w:rsidRDefault="00521570" w:rsidP="00D077E9">
      <w:pPr>
        <w:pStyle w:val="Heading1"/>
      </w:pPr>
    </w:p>
    <w:p w14:paraId="51464B93" w14:textId="77777777" w:rsidR="00521570" w:rsidRDefault="00521570" w:rsidP="00D077E9">
      <w:pPr>
        <w:pStyle w:val="Heading1"/>
      </w:pPr>
    </w:p>
    <w:p w14:paraId="10CE29FC" w14:textId="77777777" w:rsidR="00521570" w:rsidRDefault="00521570" w:rsidP="00D077E9">
      <w:pPr>
        <w:pStyle w:val="Heading1"/>
      </w:pPr>
    </w:p>
    <w:p w14:paraId="502D6B62" w14:textId="77777777" w:rsidR="0030679E" w:rsidRDefault="0030679E" w:rsidP="00D077E9">
      <w:pPr>
        <w:pStyle w:val="Heading1"/>
      </w:pPr>
    </w:p>
    <w:p w14:paraId="797D6956" w14:textId="77777777" w:rsidR="00D077E9" w:rsidRDefault="002A6861" w:rsidP="00D077E9">
      <w:pPr>
        <w:pStyle w:val="Heading1"/>
      </w:pPr>
      <w:r>
        <w:lastRenderedPageBreak/>
        <w:t>Our User test</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7BF09B6" w14:textId="77777777" w:rsidTr="00DF027C">
        <w:trPr>
          <w:trHeight w:val="3546"/>
        </w:trPr>
        <w:tc>
          <w:tcPr>
            <w:tcW w:w="9999" w:type="dxa"/>
          </w:tcPr>
          <w:p w14:paraId="5B3F072B" w14:textId="77777777" w:rsidR="00AC617D" w:rsidRDefault="00AC617D" w:rsidP="00DF027C">
            <w:pPr>
              <w:pStyle w:val="Content"/>
            </w:pPr>
          </w:p>
          <w:sdt>
            <w:sdtPr>
              <w:id w:val="1660650702"/>
              <w:placeholder>
                <w:docPart w:val="A96F015951094C26804340A808FCB748"/>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Cs/>
                <w:sz w:val="28"/>
                <w:szCs w:val="22"/>
              </w:rPr>
            </w:sdtEndPr>
            <w:sdtContent>
              <w:p w14:paraId="1C02F170" w14:textId="77777777" w:rsidR="00521570" w:rsidRDefault="00521570" w:rsidP="00521570">
                <w:pPr>
                  <w:pStyle w:val="Heading2"/>
                  <w:rPr>
                    <w:b/>
                    <w:bCs/>
                  </w:rPr>
                </w:pPr>
                <w:r w:rsidRPr="00521570">
                  <w:rPr>
                    <w:b/>
                    <w:bCs/>
                  </w:rPr>
                  <w:t>And what we learned out of it</w:t>
                </w:r>
              </w:p>
              <w:p w14:paraId="37F50FFC" w14:textId="77777777" w:rsidR="00521570" w:rsidRPr="00521570" w:rsidRDefault="00521570" w:rsidP="00521570"/>
            </w:sdtContent>
          </w:sdt>
          <w:p w14:paraId="4F72F629" w14:textId="77777777" w:rsidR="00521570" w:rsidRDefault="00521570" w:rsidP="00521570">
            <w:pPr>
              <w:pStyle w:val="Content"/>
            </w:pPr>
            <w:r>
              <w:t xml:space="preserve">        Today we finally did a user test, maybe a bit too late, but better late </w:t>
            </w:r>
            <w:proofErr w:type="spellStart"/>
            <w:r>
              <w:t>then</w:t>
            </w:r>
            <w:proofErr w:type="spellEnd"/>
            <w:r>
              <w:t xml:space="preserve"> never right? What we wanted to test was whether everything worked properly, or if there were some quick fixes necessary. We also wanted to know if users cloud understand what they needed to do in order to play the game. Finally we also wanted to know if the user liked the product or not.</w:t>
            </w:r>
          </w:p>
          <w:p w14:paraId="085A64E8" w14:textId="77777777" w:rsidR="00521570" w:rsidRDefault="00521570" w:rsidP="00521570">
            <w:pPr>
              <w:pStyle w:val="Content"/>
            </w:pPr>
          </w:p>
          <w:p w14:paraId="0EDDBBE0" w14:textId="77777777" w:rsidR="00521570" w:rsidRDefault="00521570" w:rsidP="00521570">
            <w:pPr>
              <w:pStyle w:val="Content"/>
            </w:pPr>
            <w:r>
              <w:t xml:space="preserve">        The way we tested this was just by letting the user play the game, whilst using the app to do so. We used OBS (recording software) to record the test, so we could watch it again after the testing was done, and so we could link it for you (the reader) in this document.</w:t>
            </w:r>
          </w:p>
          <w:p w14:paraId="6B7D3E90" w14:textId="77777777" w:rsidR="00521570" w:rsidRDefault="00521570" w:rsidP="00521570">
            <w:pPr>
              <w:pStyle w:val="Content"/>
            </w:pPr>
          </w:p>
          <w:p w14:paraId="3ED61160" w14:textId="77777777" w:rsidR="00521570" w:rsidRDefault="00521570" w:rsidP="00521570">
            <w:pPr>
              <w:pStyle w:val="Content"/>
            </w:pPr>
            <w:r>
              <w:t xml:space="preserve">        So we started a user test (the link to the user test can be found on the sources page) and it turned out pretty well actually. When we tried the user test, of course something had to go wrong, I forgot a closing bracket in my code, so the app crashed. But after the quickest fix of all time we were good to go again.</w:t>
            </w:r>
          </w:p>
          <w:p w14:paraId="35655B7B" w14:textId="77777777" w:rsidR="00521570" w:rsidRDefault="00521570" w:rsidP="00521570">
            <w:pPr>
              <w:pStyle w:val="Content"/>
            </w:pPr>
          </w:p>
          <w:p w14:paraId="0C733BBA" w14:textId="77777777" w:rsidR="00521570" w:rsidRDefault="00521570" w:rsidP="00521570">
            <w:pPr>
              <w:pStyle w:val="Content"/>
            </w:pPr>
            <w:r>
              <w:t xml:space="preserve">    Our test person was Ethan, Jordan’s brother, since he was the only one that fell in our target audience, since we could not find anyone else at our houses who would like this kind of game. And with everyone staying at home because of the current situation, we at least got someone.</w:t>
            </w:r>
          </w:p>
          <w:p w14:paraId="3BC71155" w14:textId="77777777" w:rsidR="00521570" w:rsidRDefault="00521570" w:rsidP="00521570">
            <w:pPr>
              <w:pStyle w:val="Content"/>
            </w:pPr>
          </w:p>
          <w:p w14:paraId="5EF0BDA6" w14:textId="77777777" w:rsidR="00521570" w:rsidRDefault="00521570" w:rsidP="00521570">
            <w:pPr>
              <w:pStyle w:val="Content"/>
            </w:pPr>
            <w:r>
              <w:t xml:space="preserve">         During the test, there were a few things that our user could find and noted out. First things first, there are a decent amount of glitches in our game, some more noticeable then others. But we didn’t know where they came from, or how to fix them because of the fact that they happened irregularly. Also, the user and us noticed that the app was working pretty darn good. The user found guard a better command than block, so he said that most of the test, and the app still worked. We asked a bit around </w:t>
            </w:r>
            <w:r>
              <w:lastRenderedPageBreak/>
              <w:t>in our houses, and it turned out he was the only one thinking that, so we kept ou</w:t>
            </w:r>
            <w:r>
              <w:t>r</w:t>
            </w:r>
            <w:r>
              <w:t xml:space="preserve"> block anyways.</w:t>
            </w:r>
          </w:p>
          <w:p w14:paraId="54A865FD" w14:textId="77777777" w:rsidR="00521570" w:rsidRDefault="00521570" w:rsidP="00521570">
            <w:pPr>
              <w:pStyle w:val="Content"/>
            </w:pPr>
          </w:p>
          <w:p w14:paraId="5B5D8F33" w14:textId="77777777" w:rsidR="00521570" w:rsidRDefault="00521570" w:rsidP="00521570">
            <w:pPr>
              <w:pStyle w:val="Content"/>
            </w:pPr>
          </w:p>
          <w:p w14:paraId="2F4B6DC5" w14:textId="77777777" w:rsidR="00521570" w:rsidRDefault="00521570" w:rsidP="00521570">
            <w:pPr>
              <w:pStyle w:val="Content"/>
            </w:pPr>
          </w:p>
          <w:p w14:paraId="7BBEFB06" w14:textId="77777777" w:rsidR="00521570" w:rsidRDefault="00521570" w:rsidP="00521570">
            <w:pPr>
              <w:pStyle w:val="Content"/>
            </w:pPr>
          </w:p>
          <w:p w14:paraId="68B11AED" w14:textId="77777777" w:rsidR="00521570" w:rsidRDefault="00521570" w:rsidP="00521570">
            <w:pPr>
              <w:pStyle w:val="Content"/>
            </w:pPr>
          </w:p>
          <w:p w14:paraId="6D62D8C7" w14:textId="77777777" w:rsidR="00521570" w:rsidRDefault="00521570" w:rsidP="00521570">
            <w:pPr>
              <w:pStyle w:val="Content"/>
            </w:pPr>
          </w:p>
          <w:p w14:paraId="04232C9A" w14:textId="77777777" w:rsidR="00521570" w:rsidRDefault="00521570" w:rsidP="00521570">
            <w:pPr>
              <w:pStyle w:val="Content"/>
            </w:pPr>
          </w:p>
          <w:p w14:paraId="5472CF69" w14:textId="77777777" w:rsidR="00521570" w:rsidRDefault="00521570" w:rsidP="00521570">
            <w:pPr>
              <w:pStyle w:val="Content"/>
            </w:pPr>
          </w:p>
          <w:p w14:paraId="538BC337" w14:textId="77777777" w:rsidR="00521570" w:rsidRDefault="00521570" w:rsidP="00521570">
            <w:pPr>
              <w:pStyle w:val="Content"/>
            </w:pPr>
          </w:p>
          <w:p w14:paraId="33CCE72E" w14:textId="77777777" w:rsidR="00521570" w:rsidRDefault="00521570" w:rsidP="00521570">
            <w:pPr>
              <w:pStyle w:val="Content"/>
            </w:pPr>
          </w:p>
          <w:p w14:paraId="56CD8D27" w14:textId="77777777" w:rsidR="00521570" w:rsidRDefault="00521570" w:rsidP="00521570">
            <w:pPr>
              <w:pStyle w:val="Content"/>
            </w:pPr>
          </w:p>
          <w:p w14:paraId="26ACE8E9" w14:textId="77777777" w:rsidR="00521570" w:rsidRDefault="00521570" w:rsidP="00521570">
            <w:pPr>
              <w:pStyle w:val="Content"/>
            </w:pPr>
          </w:p>
          <w:p w14:paraId="52700105" w14:textId="77777777" w:rsidR="00521570" w:rsidRDefault="00521570" w:rsidP="00521570">
            <w:pPr>
              <w:pStyle w:val="Content"/>
            </w:pPr>
          </w:p>
          <w:p w14:paraId="2DE3F682" w14:textId="77777777" w:rsidR="00521570" w:rsidRDefault="00521570" w:rsidP="00521570">
            <w:pPr>
              <w:pStyle w:val="Content"/>
            </w:pPr>
          </w:p>
          <w:p w14:paraId="1D749CF7" w14:textId="77777777" w:rsidR="00521570" w:rsidRDefault="00521570" w:rsidP="00521570">
            <w:pPr>
              <w:pStyle w:val="Content"/>
            </w:pPr>
          </w:p>
          <w:p w14:paraId="1DB66B00" w14:textId="77777777" w:rsidR="00521570" w:rsidRDefault="00521570" w:rsidP="00521570">
            <w:pPr>
              <w:pStyle w:val="Content"/>
            </w:pPr>
          </w:p>
          <w:p w14:paraId="7A33AC79" w14:textId="77777777" w:rsidR="00521570" w:rsidRDefault="00521570" w:rsidP="00521570">
            <w:pPr>
              <w:pStyle w:val="Content"/>
            </w:pPr>
          </w:p>
          <w:p w14:paraId="2B6C971E" w14:textId="77777777" w:rsidR="00521570" w:rsidRDefault="00521570" w:rsidP="00521570">
            <w:pPr>
              <w:pStyle w:val="Content"/>
            </w:pPr>
          </w:p>
          <w:p w14:paraId="7FEE28CB" w14:textId="77777777" w:rsidR="00521570" w:rsidRDefault="00521570" w:rsidP="00521570">
            <w:pPr>
              <w:pStyle w:val="Content"/>
            </w:pPr>
          </w:p>
          <w:p w14:paraId="6E9FFE36" w14:textId="77777777" w:rsidR="00521570" w:rsidRDefault="00521570" w:rsidP="00521570">
            <w:pPr>
              <w:pStyle w:val="Content"/>
            </w:pPr>
          </w:p>
          <w:p w14:paraId="0AE8513C" w14:textId="77777777" w:rsidR="00521570" w:rsidRDefault="00521570" w:rsidP="00521570">
            <w:pPr>
              <w:pStyle w:val="Content"/>
            </w:pPr>
          </w:p>
          <w:p w14:paraId="0D8128C4" w14:textId="77777777" w:rsidR="00521570" w:rsidRDefault="00521570" w:rsidP="00521570">
            <w:pPr>
              <w:pStyle w:val="Content"/>
            </w:pPr>
          </w:p>
          <w:p w14:paraId="2F05A2FF" w14:textId="77777777" w:rsidR="00521570" w:rsidRDefault="00521570" w:rsidP="00521570">
            <w:pPr>
              <w:pStyle w:val="Content"/>
            </w:pPr>
          </w:p>
          <w:p w14:paraId="064AE888" w14:textId="77777777" w:rsidR="00521570" w:rsidRDefault="00521570" w:rsidP="00521570">
            <w:pPr>
              <w:pStyle w:val="Content"/>
            </w:pPr>
          </w:p>
          <w:p w14:paraId="02C75F5C" w14:textId="77777777" w:rsidR="00521570" w:rsidRDefault="00521570" w:rsidP="00521570">
            <w:pPr>
              <w:pStyle w:val="Content"/>
            </w:pPr>
          </w:p>
          <w:p w14:paraId="35A1F782" w14:textId="77777777" w:rsidR="00521570" w:rsidRDefault="00521570" w:rsidP="00521570">
            <w:pPr>
              <w:pStyle w:val="Content"/>
            </w:pPr>
          </w:p>
          <w:p w14:paraId="21A0FAB7" w14:textId="77777777" w:rsidR="00521570" w:rsidRDefault="00521570" w:rsidP="00521570">
            <w:pPr>
              <w:pStyle w:val="Content"/>
            </w:pPr>
          </w:p>
        </w:tc>
      </w:tr>
      <w:tr w:rsidR="00AC617D" w14:paraId="02FB9A0A" w14:textId="77777777" w:rsidTr="00DF027C">
        <w:trPr>
          <w:trHeight w:val="3546"/>
        </w:trPr>
        <w:tc>
          <w:tcPr>
            <w:tcW w:w="9999" w:type="dxa"/>
          </w:tcPr>
          <w:p w14:paraId="36E44CAE" w14:textId="77777777" w:rsidR="0030679E" w:rsidRDefault="00521570" w:rsidP="0030679E">
            <w:pPr>
              <w:pStyle w:val="Heading2"/>
              <w:rPr>
                <w:b/>
                <w:bCs/>
                <w:sz w:val="52"/>
                <w:szCs w:val="52"/>
              </w:rPr>
            </w:pPr>
            <w:r w:rsidRPr="00521570">
              <w:rPr>
                <w:b/>
                <w:bCs/>
                <w:sz w:val="52"/>
                <w:szCs w:val="52"/>
              </w:rPr>
              <w:lastRenderedPageBreak/>
              <w:t>Sources</w:t>
            </w:r>
          </w:p>
          <w:p w14:paraId="6F5E8693" w14:textId="77777777" w:rsidR="00521570" w:rsidRPr="0030679E" w:rsidRDefault="00521570" w:rsidP="0030679E">
            <w:pPr>
              <w:pStyle w:val="Heading2"/>
              <w:rPr>
                <w:sz w:val="52"/>
                <w:szCs w:val="52"/>
              </w:rPr>
            </w:pPr>
            <w:r w:rsidRPr="0030679E">
              <w:t>On this page we have our sources, or should I say source. We only have one source for this, being the video of the test itself.</w:t>
            </w:r>
          </w:p>
          <w:p w14:paraId="185DADAA" w14:textId="77777777" w:rsidR="00521570" w:rsidRDefault="00521570" w:rsidP="00521570">
            <w:pPr>
              <w:rPr>
                <w:b w:val="0"/>
                <w:bCs/>
              </w:rPr>
            </w:pPr>
          </w:p>
          <w:p w14:paraId="5CDC1AC3" w14:textId="77777777" w:rsidR="00521570" w:rsidRPr="0030679E" w:rsidRDefault="0030679E" w:rsidP="0030679E">
            <w:pPr>
              <w:pStyle w:val="ListParagraph"/>
              <w:numPr>
                <w:ilvl w:val="0"/>
                <w:numId w:val="3"/>
              </w:numPr>
              <w:rPr>
                <w:b w:val="0"/>
                <w:bCs/>
              </w:rPr>
            </w:pPr>
            <w:hyperlink r:id="rId9" w:tgtFrame="_blank" w:tooltip="https://www.youtube.com/watch?v=eDxGG3Ow2aM" w:history="1">
              <w:r>
                <w:rPr>
                  <w:rStyle w:val="Hyperlink"/>
                  <w:rFonts w:ascii="Helvetica" w:hAnsi="Helvetica"/>
                  <w:bdr w:val="none" w:sz="0" w:space="0" w:color="auto" w:frame="1"/>
                </w:rPr>
                <w:t>https://www.youtube.com/watch?v=eDxGG3Ow2aM</w:t>
              </w:r>
            </w:hyperlink>
          </w:p>
        </w:tc>
      </w:tr>
    </w:tbl>
    <w:p w14:paraId="09511407" w14:textId="77777777" w:rsidR="0087605E" w:rsidRPr="00D70D02" w:rsidRDefault="0087605E" w:rsidP="00DF027C"/>
    <w:sectPr w:rsidR="0087605E"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BA423" w14:textId="77777777" w:rsidR="002A6861" w:rsidRDefault="002A6861">
      <w:r>
        <w:separator/>
      </w:r>
    </w:p>
    <w:p w14:paraId="59C4A882" w14:textId="77777777" w:rsidR="002A6861" w:rsidRDefault="002A6861"/>
  </w:endnote>
  <w:endnote w:type="continuationSeparator" w:id="0">
    <w:p w14:paraId="45BC8845" w14:textId="77777777" w:rsidR="002A6861" w:rsidRDefault="002A6861">
      <w:r>
        <w:continuationSeparator/>
      </w:r>
    </w:p>
    <w:p w14:paraId="6CC49F6C" w14:textId="77777777" w:rsidR="002A6861" w:rsidRDefault="002A6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2789BB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7FA57A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C7E2C" w14:textId="77777777" w:rsidR="002A6861" w:rsidRDefault="002A6861">
      <w:r>
        <w:separator/>
      </w:r>
    </w:p>
    <w:p w14:paraId="2AB11728" w14:textId="77777777" w:rsidR="002A6861" w:rsidRDefault="002A6861"/>
  </w:footnote>
  <w:footnote w:type="continuationSeparator" w:id="0">
    <w:p w14:paraId="26B0D037" w14:textId="77777777" w:rsidR="002A6861" w:rsidRDefault="002A6861">
      <w:r>
        <w:continuationSeparator/>
      </w:r>
    </w:p>
    <w:p w14:paraId="68309250" w14:textId="77777777" w:rsidR="002A6861" w:rsidRDefault="002A68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3A399A5" w14:textId="77777777" w:rsidTr="00D077E9">
      <w:trPr>
        <w:trHeight w:val="978"/>
      </w:trPr>
      <w:tc>
        <w:tcPr>
          <w:tcW w:w="9990" w:type="dxa"/>
          <w:tcBorders>
            <w:top w:val="nil"/>
            <w:left w:val="nil"/>
            <w:bottom w:val="single" w:sz="36" w:space="0" w:color="34ABA2" w:themeColor="accent3"/>
            <w:right w:val="nil"/>
          </w:tcBorders>
        </w:tcPr>
        <w:p w14:paraId="7819DF97" w14:textId="77777777" w:rsidR="00D077E9" w:rsidRDefault="00D077E9">
          <w:pPr>
            <w:pStyle w:val="Header"/>
          </w:pPr>
        </w:p>
      </w:tc>
    </w:tr>
  </w:tbl>
  <w:p w14:paraId="064A171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062"/>
    <w:multiLevelType w:val="hybridMultilevel"/>
    <w:tmpl w:val="B3484E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90591F"/>
    <w:multiLevelType w:val="hybridMultilevel"/>
    <w:tmpl w:val="8B0CE9B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B7F7B23"/>
    <w:multiLevelType w:val="hybridMultilevel"/>
    <w:tmpl w:val="A49A136C"/>
    <w:lvl w:ilvl="0" w:tplc="04130001">
      <w:start w:val="1"/>
      <w:numFmt w:val="bullet"/>
      <w:lvlText w:val=""/>
      <w:lvlJc w:val="left"/>
      <w:pPr>
        <w:ind w:left="1440" w:hanging="360"/>
      </w:pPr>
      <w:rPr>
        <w:rFonts w:ascii="Symbol" w:hAnsi="Symbol" w:cs="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cs="Wingdings" w:hint="default"/>
      </w:rPr>
    </w:lvl>
    <w:lvl w:ilvl="3" w:tplc="04130001" w:tentative="1">
      <w:start w:val="1"/>
      <w:numFmt w:val="bullet"/>
      <w:lvlText w:val=""/>
      <w:lvlJc w:val="left"/>
      <w:pPr>
        <w:ind w:left="3600" w:hanging="360"/>
      </w:pPr>
      <w:rPr>
        <w:rFonts w:ascii="Symbol" w:hAnsi="Symbol" w:cs="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cs="Wingdings" w:hint="default"/>
      </w:rPr>
    </w:lvl>
    <w:lvl w:ilvl="6" w:tplc="04130001" w:tentative="1">
      <w:start w:val="1"/>
      <w:numFmt w:val="bullet"/>
      <w:lvlText w:val=""/>
      <w:lvlJc w:val="left"/>
      <w:pPr>
        <w:ind w:left="5760" w:hanging="360"/>
      </w:pPr>
      <w:rPr>
        <w:rFonts w:ascii="Symbol" w:hAnsi="Symbol" w:cs="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61"/>
    <w:rsid w:val="0002482E"/>
    <w:rsid w:val="00050324"/>
    <w:rsid w:val="000A0150"/>
    <w:rsid w:val="000E63C9"/>
    <w:rsid w:val="00130E9D"/>
    <w:rsid w:val="00150A6D"/>
    <w:rsid w:val="00185B35"/>
    <w:rsid w:val="001F2BC8"/>
    <w:rsid w:val="001F5F6B"/>
    <w:rsid w:val="00243EBC"/>
    <w:rsid w:val="00246A35"/>
    <w:rsid w:val="00284348"/>
    <w:rsid w:val="002A6861"/>
    <w:rsid w:val="002F51F5"/>
    <w:rsid w:val="0030679E"/>
    <w:rsid w:val="00312137"/>
    <w:rsid w:val="00330359"/>
    <w:rsid w:val="0033762F"/>
    <w:rsid w:val="00366C7E"/>
    <w:rsid w:val="00384EA3"/>
    <w:rsid w:val="003A39A1"/>
    <w:rsid w:val="003C2191"/>
    <w:rsid w:val="003D3863"/>
    <w:rsid w:val="004110DE"/>
    <w:rsid w:val="0044085A"/>
    <w:rsid w:val="004B21A5"/>
    <w:rsid w:val="005037F0"/>
    <w:rsid w:val="00516A86"/>
    <w:rsid w:val="00521570"/>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AC617D"/>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7F69C"/>
  <w15:docId w15:val="{86CAEE9D-90C3-40A2-A884-44DD7567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521570"/>
    <w:pPr>
      <w:ind w:left="720"/>
      <w:contextualSpacing/>
    </w:pPr>
  </w:style>
  <w:style w:type="character" w:styleId="Hyperlink">
    <w:name w:val="Hyperlink"/>
    <w:basedOn w:val="DefaultParagraphFont"/>
    <w:uiPriority w:val="99"/>
    <w:semiHidden/>
    <w:unhideWhenUsed/>
    <w:rsid w:val="00306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DxGG3Ow2a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1C84C7E8F4BA98F333A7647FA00BA"/>
        <w:category>
          <w:name w:val="General"/>
          <w:gallery w:val="placeholder"/>
        </w:category>
        <w:types>
          <w:type w:val="bbPlcHdr"/>
        </w:types>
        <w:behaviors>
          <w:behavior w:val="content"/>
        </w:behaviors>
        <w:guid w:val="{3FF0119D-8BD8-4C59-8708-F77DB15E937C}"/>
      </w:docPartPr>
      <w:docPartBody>
        <w:p w:rsidR="00000000" w:rsidRDefault="00625F55">
          <w:pPr>
            <w:pStyle w:val="5241C84C7E8F4BA98F333A7647FA00BA"/>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13</w:t>
          </w:r>
          <w:r w:rsidRPr="00D86945">
            <w:rPr>
              <w:rStyle w:val="SubtitleChar"/>
              <w:b/>
            </w:rPr>
            <w:fldChar w:fldCharType="end"/>
          </w:r>
        </w:p>
      </w:docPartBody>
    </w:docPart>
    <w:docPart>
      <w:docPartPr>
        <w:name w:val="2CF918ED3004482E8DEFB5E7B9E2A0B7"/>
        <w:category>
          <w:name w:val="General"/>
          <w:gallery w:val="placeholder"/>
        </w:category>
        <w:types>
          <w:type w:val="bbPlcHdr"/>
        </w:types>
        <w:behaviors>
          <w:behavior w:val="content"/>
        </w:behaviors>
        <w:guid w:val="{284DA028-D756-4170-941C-9EE86D76464E}"/>
      </w:docPartPr>
      <w:docPartBody>
        <w:p w:rsidR="00000000" w:rsidRDefault="00625F55">
          <w:pPr>
            <w:pStyle w:val="2CF918ED3004482E8DEFB5E7B9E2A0B7"/>
          </w:pPr>
          <w:r>
            <w:t>COMPANY NAME</w:t>
          </w:r>
        </w:p>
      </w:docPartBody>
    </w:docPart>
    <w:docPart>
      <w:docPartPr>
        <w:name w:val="A96F015951094C26804340A808FCB748"/>
        <w:category>
          <w:name w:val="General"/>
          <w:gallery w:val="placeholder"/>
        </w:category>
        <w:types>
          <w:type w:val="bbPlcHdr"/>
        </w:types>
        <w:behaviors>
          <w:behavior w:val="content"/>
        </w:behaviors>
        <w:guid w:val="{3A9F1C19-B8A0-4415-92B0-2431645C897A}"/>
      </w:docPartPr>
      <w:docPartBody>
        <w:p w:rsidR="00000000" w:rsidRDefault="00625F55" w:rsidP="00625F55">
          <w:pPr>
            <w:pStyle w:val="A96F015951094C26804340A808FCB748"/>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55"/>
    <w:rsid w:val="00625F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241C84C7E8F4BA98F333A7647FA00BA">
    <w:name w:val="5241C84C7E8F4BA98F333A7647FA00BA"/>
  </w:style>
  <w:style w:type="paragraph" w:customStyle="1" w:styleId="2CF918ED3004482E8DEFB5E7B9E2A0B7">
    <w:name w:val="2CF918ED3004482E8DEFB5E7B9E2A0B7"/>
  </w:style>
  <w:style w:type="paragraph" w:customStyle="1" w:styleId="66C6CF5A2CEE4828A3F9791CC26FECCA">
    <w:name w:val="66C6CF5A2CEE4828A3F9791CC26FECCA"/>
  </w:style>
  <w:style w:type="paragraph" w:customStyle="1" w:styleId="223DCAF730584887B706FCD1EB7713CE">
    <w:name w:val="223DCAF730584887B706FCD1EB7713CE"/>
  </w:style>
  <w:style w:type="paragraph" w:customStyle="1" w:styleId="95DFE39A8A1F4D54B79964BD0859BF5A">
    <w:name w:val="95DFE39A8A1F4D54B79964BD0859BF5A"/>
  </w:style>
  <w:style w:type="paragraph" w:customStyle="1" w:styleId="A13D9ED6EAB74222A42143542DF9B74D">
    <w:name w:val="A13D9ED6EAB74222A42143542DF9B74D"/>
  </w:style>
  <w:style w:type="paragraph" w:customStyle="1" w:styleId="3D65F32CCA5142868D03080971A18611">
    <w:name w:val="3D65F32CCA5142868D03080971A18611"/>
  </w:style>
  <w:style w:type="paragraph" w:customStyle="1" w:styleId="CBA0379FB2C74AF8A0507308810772B9">
    <w:name w:val="CBA0379FB2C74AF8A0507308810772B9"/>
  </w:style>
  <w:style w:type="paragraph" w:customStyle="1" w:styleId="46CF7E712C7B4B06A771E5512EC37B05">
    <w:name w:val="46CF7E712C7B4B06A771E5512EC37B05"/>
    <w:rsid w:val="00625F55"/>
  </w:style>
  <w:style w:type="paragraph" w:customStyle="1" w:styleId="A96F015951094C26804340A808FCB748">
    <w:name w:val="A96F015951094C26804340A808FCB748"/>
    <w:rsid w:val="00625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43</TotalTime>
  <Pages>5</Pages>
  <Words>380</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hartog</dc:creator>
  <cp:keywords/>
  <cp:lastModifiedBy>ian hartog</cp:lastModifiedBy>
  <cp:revision>1</cp:revision>
  <cp:lastPrinted>2006-08-01T17:47:00Z</cp:lastPrinted>
  <dcterms:created xsi:type="dcterms:W3CDTF">2020-04-13T17:47:00Z</dcterms:created>
  <dcterms:modified xsi:type="dcterms:W3CDTF">2020-04-13T18:31:00Z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